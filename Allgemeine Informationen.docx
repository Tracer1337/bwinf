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430F" w14:textId="41DAAD8C" w:rsidR="003F1848" w:rsidRPr="005472DC" w:rsidRDefault="005472DC">
      <w:pPr>
        <w:pStyle w:val="Titel"/>
        <w:rPr>
          <w:lang w:val="de-DE"/>
        </w:rPr>
      </w:pPr>
      <w:r w:rsidRPr="005472DC">
        <w:rPr>
          <w:lang w:val="de-DE"/>
        </w:rPr>
        <w:t>Allgemeine Informationen</w:t>
      </w:r>
    </w:p>
    <w:p w14:paraId="6A864E91" w14:textId="18F5E499" w:rsidR="007E0910" w:rsidRPr="005472DC" w:rsidRDefault="007E0910" w:rsidP="007E0910">
      <w:pPr>
        <w:pStyle w:val="Untertitel"/>
        <w:spacing w:before="79" w:after="159"/>
        <w:rPr>
          <w:lang w:val="de-DE"/>
        </w:rPr>
      </w:pPr>
      <w:bookmarkStart w:id="0" w:name="Ref_TeamId"/>
      <w:r w:rsidRPr="005472DC">
        <w:rPr>
          <w:lang w:val="de-DE"/>
        </w:rPr>
        <w:t>Team-ID: 000</w:t>
      </w:r>
      <w:bookmarkEnd w:id="0"/>
      <w:r w:rsidR="005472DC" w:rsidRPr="005472DC">
        <w:rPr>
          <w:lang w:val="de-DE"/>
        </w:rPr>
        <w:t>87</w:t>
      </w:r>
    </w:p>
    <w:p w14:paraId="1BB9362E" w14:textId="3B1BB5E1" w:rsidR="003F1848" w:rsidRPr="00840B64" w:rsidRDefault="007D4F27" w:rsidP="005472DC">
      <w:pPr>
        <w:pStyle w:val="Untertitel"/>
        <w:spacing w:before="79" w:after="159"/>
        <w:rPr>
          <w:lang w:val="de-DE"/>
        </w:rPr>
      </w:pPr>
      <w:bookmarkStart w:id="1" w:name="Ref_TeamName"/>
      <w:r w:rsidRPr="005472DC">
        <w:t>Team</w:t>
      </w:r>
      <w:r w:rsidR="007E0910" w:rsidRPr="005472DC">
        <w:t xml:space="preserve">-Name: </w:t>
      </w:r>
      <w:bookmarkEnd w:id="1"/>
      <w:r w:rsidR="005472DC" w:rsidRPr="005472DC">
        <w:t>One Man A</w:t>
      </w:r>
      <w:r w:rsidR="005472DC">
        <w:t>rmy</w:t>
      </w:r>
    </w:p>
    <w:p w14:paraId="2B6041CD" w14:textId="77777777" w:rsidR="003F1848" w:rsidRPr="00840B64" w:rsidRDefault="007D4F27" w:rsidP="00E57A05">
      <w:pPr>
        <w:pStyle w:val="Untertitel"/>
        <w:spacing w:before="90" w:after="165"/>
        <w:rPr>
          <w:lang w:val="de-DE"/>
        </w:rPr>
      </w:pPr>
      <w:r w:rsidRPr="00840B64">
        <w:rPr>
          <w:lang w:val="de-DE"/>
        </w:rPr>
        <w:fldChar w:fldCharType="begin"/>
      </w:r>
      <w:r w:rsidRPr="00840B64">
        <w:rPr>
          <w:lang w:val="de-DE"/>
        </w:rPr>
        <w:instrText xml:space="preserve"> DATE \@"d'. 'MMMM\ yyyy" </w:instrText>
      </w:r>
      <w:r w:rsidRPr="00840B64">
        <w:rPr>
          <w:lang w:val="de-DE"/>
        </w:rPr>
        <w:fldChar w:fldCharType="separate"/>
      </w:r>
      <w:r w:rsidR="005472DC">
        <w:rPr>
          <w:noProof/>
          <w:lang w:val="de-DE"/>
        </w:rPr>
        <w:t>8. September 2020</w:t>
      </w:r>
      <w:r w:rsidRPr="00840B64">
        <w:rPr>
          <w:lang w:val="de-DE"/>
        </w:rPr>
        <w:fldChar w:fldCharType="end"/>
      </w:r>
    </w:p>
    <w:p w14:paraId="26C92D11" w14:textId="77777777" w:rsidR="003F1848" w:rsidRPr="00840B64" w:rsidRDefault="007D4F27">
      <w:pPr>
        <w:pStyle w:val="RGV-berschrift"/>
        <w:rPr>
          <w:lang w:val="de-DE"/>
        </w:rPr>
      </w:pPr>
      <w:r w:rsidRPr="00840B64">
        <w:rPr>
          <w:lang w:val="de-DE"/>
        </w:rPr>
        <w:t>Inhaltsverzeichnis</w:t>
      </w:r>
    </w:p>
    <w:p w14:paraId="031B87BB" w14:textId="3465AACF" w:rsidR="001230DE" w:rsidRDefault="007D4F27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 w:rsidRPr="00840B64">
        <w:rPr>
          <w:lang w:val="de-DE"/>
        </w:rPr>
        <w:fldChar w:fldCharType="begin"/>
      </w:r>
      <w:r w:rsidRPr="00840B64">
        <w:rPr>
          <w:lang w:val="de-DE"/>
        </w:rPr>
        <w:instrText xml:space="preserve"> TOC \f \o "1-9" \h</w:instrText>
      </w:r>
      <w:r w:rsidRPr="00840B64">
        <w:rPr>
          <w:lang w:val="de-DE"/>
        </w:rPr>
        <w:fldChar w:fldCharType="separate"/>
      </w:r>
      <w:hyperlink w:anchor="_Toc50450763" w:history="1">
        <w:r w:rsidR="001230DE" w:rsidRPr="00780464">
          <w:rPr>
            <w:rStyle w:val="Hyperlink"/>
            <w:noProof/>
          </w:rPr>
          <w:t>Ausführen der Programme</w:t>
        </w:r>
        <w:r w:rsidR="001230DE">
          <w:rPr>
            <w:noProof/>
          </w:rPr>
          <w:tab/>
        </w:r>
        <w:r w:rsidR="001230DE">
          <w:rPr>
            <w:noProof/>
          </w:rPr>
          <w:fldChar w:fldCharType="begin"/>
        </w:r>
        <w:r w:rsidR="001230DE">
          <w:rPr>
            <w:noProof/>
          </w:rPr>
          <w:instrText xml:space="preserve"> PAGEREF _Toc50450763 \h </w:instrText>
        </w:r>
        <w:r w:rsidR="001230DE">
          <w:rPr>
            <w:noProof/>
          </w:rPr>
        </w:r>
        <w:r w:rsidR="001230DE">
          <w:rPr>
            <w:noProof/>
          </w:rPr>
          <w:fldChar w:fldCharType="separate"/>
        </w:r>
        <w:r w:rsidR="001230DE">
          <w:rPr>
            <w:noProof/>
          </w:rPr>
          <w:t>1</w:t>
        </w:r>
        <w:r w:rsidR="001230DE">
          <w:rPr>
            <w:noProof/>
          </w:rPr>
          <w:fldChar w:fldCharType="end"/>
        </w:r>
      </w:hyperlink>
    </w:p>
    <w:p w14:paraId="5232D591" w14:textId="3AED4597" w:rsidR="001230DE" w:rsidRDefault="001230DE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0450764" w:history="1">
        <w:r w:rsidRPr="00780464">
          <w:rPr>
            <w:rStyle w:val="Hyperlink"/>
            <w:noProof/>
          </w:rPr>
          <w:t>Bibliotheken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_Toc50450764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03380435" w14:textId="437231DA" w:rsidR="001230DE" w:rsidRDefault="001230DE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0450765" w:history="1">
        <w:r w:rsidRPr="00780464">
          <w:rPr>
            <w:rStyle w:val="Hyperlink"/>
            <w:noProof/>
          </w:rPr>
          <w:t>Bearbeitete Aufgaben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_Toc50450765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540B226C" w14:textId="17061848" w:rsidR="003F1848" w:rsidRPr="00840B64" w:rsidRDefault="007D4F27">
      <w:pPr>
        <w:pStyle w:val="Textkrper"/>
        <w:rPr>
          <w:lang w:val="de-DE"/>
        </w:rPr>
      </w:pPr>
      <w:r w:rsidRPr="00840B64">
        <w:rPr>
          <w:lang w:val="de-DE"/>
        </w:rPr>
        <w:fldChar w:fldCharType="end"/>
      </w:r>
    </w:p>
    <w:p w14:paraId="22325B24" w14:textId="279E026D" w:rsidR="005472DC" w:rsidRPr="00840B64" w:rsidRDefault="005472DC" w:rsidP="005472DC">
      <w:pPr>
        <w:pStyle w:val="berschrift1"/>
        <w:rPr>
          <w:lang w:val="de-DE"/>
        </w:rPr>
      </w:pPr>
      <w:bookmarkStart w:id="2" w:name="_Toc50450763"/>
      <w:proofErr w:type="spellStart"/>
      <w:r>
        <w:t>Ausführen</w:t>
      </w:r>
      <w:proofErr w:type="spellEnd"/>
      <w:r>
        <w:t xml:space="preserve"> der </w:t>
      </w:r>
      <w:proofErr w:type="spellStart"/>
      <w:r>
        <w:t>Programme</w:t>
      </w:r>
      <w:bookmarkEnd w:id="2"/>
      <w:proofErr w:type="spellEnd"/>
    </w:p>
    <w:p w14:paraId="13CA3F2A" w14:textId="2BCFE1D1" w:rsidR="000101CE" w:rsidRPr="00840B64" w:rsidRDefault="005472DC">
      <w:pPr>
        <w:pStyle w:val="Textkrper"/>
        <w:rPr>
          <w:lang w:val="de-DE"/>
        </w:rPr>
      </w:pPr>
      <w:r>
        <w:rPr>
          <w:lang w:val="de-DE"/>
        </w:rPr>
        <w:t xml:space="preserve">Alle Lösungen wurden mit </w:t>
      </w: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 xml:space="preserve"> entwickelt und sollen mit </w:t>
      </w:r>
      <w:proofErr w:type="spellStart"/>
      <w:r>
        <w:rPr>
          <w:lang w:val="de-DE"/>
        </w:rPr>
        <w:t>NodeJS</w:t>
      </w:r>
      <w:proofErr w:type="spellEnd"/>
      <w:r>
        <w:rPr>
          <w:lang w:val="de-DE"/>
        </w:rPr>
        <w:t xml:space="preserve"> (&gt;= 12.x) ausgeführt werden. Einige Programme verwenden externe Bibliotheken, die mit dem Befehl „</w:t>
      </w:r>
      <w:proofErr w:type="spellStart"/>
      <w:r>
        <w:rPr>
          <w:lang w:val="de-DE"/>
        </w:rPr>
        <w:t>npm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>“</w:t>
      </w:r>
      <w:r w:rsidR="000101CE">
        <w:rPr>
          <w:lang w:val="de-DE"/>
        </w:rPr>
        <w:t xml:space="preserve"> </w:t>
      </w:r>
      <w:r>
        <w:rPr>
          <w:lang w:val="de-DE"/>
        </w:rPr>
        <w:t>installiert werden müssen.</w:t>
      </w:r>
    </w:p>
    <w:p w14:paraId="77E42F05" w14:textId="0F22C18D" w:rsidR="000101CE" w:rsidRDefault="000101CE">
      <w:pPr>
        <w:pStyle w:val="berschrift1"/>
      </w:pPr>
      <w:bookmarkStart w:id="3" w:name="_Toc50450764"/>
      <w:proofErr w:type="spellStart"/>
      <w:r>
        <w:t>Bibliotheken</w:t>
      </w:r>
      <w:bookmarkEnd w:id="3"/>
      <w:proofErr w:type="spellEnd"/>
    </w:p>
    <w:p w14:paraId="4367F05A" w14:textId="61DFCC70" w:rsidR="000101CE" w:rsidRDefault="000101CE" w:rsidP="000101CE">
      <w:pPr>
        <w:pStyle w:val="Textkrper"/>
        <w:rPr>
          <w:lang w:val="de-DE"/>
        </w:rPr>
      </w:pPr>
      <w:r w:rsidRPr="000101CE">
        <w:rPr>
          <w:lang w:val="de-DE"/>
        </w:rPr>
        <w:t xml:space="preserve">Zum </w:t>
      </w:r>
      <w:r>
        <w:rPr>
          <w:lang w:val="de-DE"/>
        </w:rPr>
        <w:t>E</w:t>
      </w:r>
      <w:r w:rsidRPr="000101CE">
        <w:rPr>
          <w:lang w:val="de-DE"/>
        </w:rPr>
        <w:t>inlesen von Dateien wird d</w:t>
      </w:r>
      <w:r>
        <w:rPr>
          <w:lang w:val="de-DE"/>
        </w:rPr>
        <w:t xml:space="preserve">ie native </w:t>
      </w:r>
      <w:proofErr w:type="spellStart"/>
      <w:r>
        <w:rPr>
          <w:lang w:val="de-DE"/>
        </w:rPr>
        <w:t>NodeJS</w:t>
      </w:r>
      <w:proofErr w:type="spellEnd"/>
      <w:r>
        <w:rPr>
          <w:lang w:val="de-DE"/>
        </w:rPr>
        <w:t xml:space="preserve"> Bibliothek „</w:t>
      </w:r>
      <w:proofErr w:type="spellStart"/>
      <w:r>
        <w:rPr>
          <w:lang w:val="de-DE"/>
        </w:rPr>
        <w:t>fs</w:t>
      </w:r>
      <w:proofErr w:type="spellEnd"/>
      <w:r>
        <w:rPr>
          <w:lang w:val="de-DE"/>
        </w:rPr>
        <w:t xml:space="preserve">“ verwendet. Um Dateipfade zu erstellen wird die ebenfalls native </w:t>
      </w:r>
      <w:proofErr w:type="spellStart"/>
      <w:r>
        <w:rPr>
          <w:lang w:val="de-DE"/>
        </w:rPr>
        <w:t>NodeJS</w:t>
      </w:r>
      <w:proofErr w:type="spellEnd"/>
      <w:r>
        <w:rPr>
          <w:lang w:val="de-DE"/>
        </w:rPr>
        <w:t xml:space="preserve"> Bibliothek „</w:t>
      </w:r>
      <w:proofErr w:type="spellStart"/>
      <w:r>
        <w:rPr>
          <w:lang w:val="de-DE"/>
        </w:rPr>
        <w:t>path</w:t>
      </w:r>
      <w:proofErr w:type="spellEnd"/>
      <w:r>
        <w:rPr>
          <w:lang w:val="de-DE"/>
        </w:rPr>
        <w:t xml:space="preserve">“ verwendet. Des Weiteren verwenden einige Programme die Bibliothek </w:t>
      </w:r>
      <w:proofErr w:type="gramStart"/>
      <w:r>
        <w:rPr>
          <w:lang w:val="de-DE"/>
        </w:rPr>
        <w:t>„</w:t>
      </w:r>
      <w:proofErr w:type="spellStart"/>
      <w:r>
        <w:rPr>
          <w:lang w:val="de-DE"/>
        </w:rPr>
        <w:t>chalk</w:t>
      </w:r>
      <w:proofErr w:type="spellEnd"/>
      <w:r>
        <w:rPr>
          <w:lang w:val="de-DE"/>
        </w:rPr>
        <w:t>“</w:t>
      </w:r>
      <w:proofErr w:type="gramEnd"/>
      <w:r>
        <w:rPr>
          <w:lang w:val="de-DE"/>
        </w:rPr>
        <w:t xml:space="preserve"> um Kommandozeilen-Ausgaben zu formatieren (Farben, Schriftstil, etc.).</w:t>
      </w:r>
    </w:p>
    <w:p w14:paraId="5751DA16" w14:textId="7A285AD3" w:rsidR="000101CE" w:rsidRPr="000101CE" w:rsidRDefault="000101CE" w:rsidP="000101CE">
      <w:pPr>
        <w:pStyle w:val="Textkrper"/>
        <w:rPr>
          <w:lang w:val="de-DE"/>
        </w:rPr>
      </w:pPr>
      <w:r>
        <w:rPr>
          <w:lang w:val="de-DE"/>
        </w:rPr>
        <w:t>Alle Dateien aus dem Ordner „</w:t>
      </w:r>
      <w:proofErr w:type="spellStart"/>
      <w:r>
        <w:rPr>
          <w:lang w:val="de-DE"/>
        </w:rPr>
        <w:t>lib</w:t>
      </w:r>
      <w:proofErr w:type="spellEnd"/>
      <w:r>
        <w:rPr>
          <w:lang w:val="de-DE"/>
        </w:rPr>
        <w:t>“ habe ich selbst entwickelt.</w:t>
      </w:r>
    </w:p>
    <w:p w14:paraId="636D2D16" w14:textId="77777777" w:rsidR="001230DE" w:rsidRDefault="001230DE" w:rsidP="001230DE">
      <w:pPr>
        <w:pStyle w:val="berschrift1"/>
      </w:pPr>
      <w:bookmarkStart w:id="4" w:name="_Toc50450765"/>
      <w:proofErr w:type="spellStart"/>
      <w:r>
        <w:t>Bearbeitete</w:t>
      </w:r>
      <w:proofErr w:type="spellEnd"/>
      <w:r>
        <w:t xml:space="preserve"> </w:t>
      </w:r>
      <w:proofErr w:type="spellStart"/>
      <w:r>
        <w:t>Aufgaben</w:t>
      </w:r>
      <w:bookmarkEnd w:id="4"/>
      <w:proofErr w:type="spellEnd"/>
    </w:p>
    <w:p w14:paraId="19481763" w14:textId="3ABD0FD3" w:rsidR="001230DE" w:rsidRPr="001230DE" w:rsidRDefault="001230DE" w:rsidP="001230DE">
      <w:pPr>
        <w:pStyle w:val="Textkrper"/>
        <w:rPr>
          <w:lang w:val="de-DE"/>
        </w:rPr>
      </w:pPr>
      <w:r w:rsidRPr="007928FB">
        <w:rPr>
          <w:lang w:val="de-DE"/>
        </w:rPr>
        <w:t xml:space="preserve">Die Aufgaben 1, 3, 4 und 5 </w:t>
      </w:r>
      <w:r>
        <w:rPr>
          <w:lang w:val="de-DE"/>
        </w:rPr>
        <w:t>wurden bearbeitet.</w:t>
      </w:r>
    </w:p>
    <w:sectPr w:rsidR="001230DE" w:rsidRPr="001230DE" w:rsidSect="00B001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851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080FC" w14:textId="77777777" w:rsidR="006854F5" w:rsidRDefault="006854F5">
      <w:r>
        <w:separator/>
      </w:r>
    </w:p>
  </w:endnote>
  <w:endnote w:type="continuationSeparator" w:id="0">
    <w:p w14:paraId="30917D41" w14:textId="77777777" w:rsidR="006854F5" w:rsidRDefault="0068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E319C" w14:textId="77777777" w:rsidR="003F1848" w:rsidRPr="00891D80" w:rsidRDefault="007D4F27" w:rsidP="00205ACB">
    <w:pPr>
      <w:pStyle w:val="Fuzeile"/>
      <w:tabs>
        <w:tab w:val="clear" w:pos="4819"/>
        <w:tab w:val="clear" w:pos="9638"/>
        <w:tab w:val="center" w:pos="4500"/>
        <w:tab w:val="right" w:pos="9072"/>
      </w:tabs>
      <w:rPr>
        <w:lang w:val="de-DE"/>
      </w:rPr>
    </w:pPr>
    <w:r w:rsidRPr="00891D80">
      <w:rPr>
        <w:lang w:val="de-DE"/>
      </w:rP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D81BBC">
      <w:rPr>
        <w:noProof/>
        <w:lang w:val="de-DE"/>
      </w:rPr>
      <w:t>2</w:t>
    </w:r>
    <w:r>
      <w:fldChar w:fldCharType="end"/>
    </w:r>
    <w:r w:rsidR="0062164E">
      <w:t>/</w:t>
    </w:r>
    <w:fldSimple w:instr=" NUMPAGES   \* MERGEFORMAT ">
      <w:r w:rsidR="00D81BB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BB128" w14:textId="77777777" w:rsidR="003F1848" w:rsidRDefault="00953CCA">
    <w:pPr>
      <w:pStyle w:val="Fuzeile"/>
      <w:tabs>
        <w:tab w:val="clear" w:pos="4819"/>
        <w:tab w:val="center" w:pos="4500"/>
      </w:tabs>
    </w:pPr>
    <w: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D81BBC">
      <w:rPr>
        <w:noProof/>
        <w:lang w:val="de-DE"/>
      </w:rPr>
      <w:t>1</w:t>
    </w:r>
    <w:r>
      <w:fldChar w:fldCharType="end"/>
    </w:r>
    <w:r w:rsidR="0062164E">
      <w:t>/</w:t>
    </w:r>
    <w:r w:rsidR="006854F5">
      <w:fldChar w:fldCharType="begin"/>
    </w:r>
    <w:r w:rsidR="006854F5">
      <w:instrText xml:space="preserve"> NUMPAGES   \* MERGEFORMAT </w:instrText>
    </w:r>
    <w:r w:rsidR="006854F5">
      <w:fldChar w:fldCharType="separate"/>
    </w:r>
    <w:r w:rsidR="00D81BBC">
      <w:rPr>
        <w:noProof/>
      </w:rPr>
      <w:t>2</w:t>
    </w:r>
    <w:r w:rsidR="006854F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EBEAA" w14:textId="77777777" w:rsidR="006854F5" w:rsidRDefault="006854F5">
      <w:r>
        <w:separator/>
      </w:r>
    </w:p>
  </w:footnote>
  <w:footnote w:type="continuationSeparator" w:id="0">
    <w:p w14:paraId="1285337C" w14:textId="77777777" w:rsidR="006854F5" w:rsidRDefault="00685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07F3" w14:textId="261BD757" w:rsidR="003F1848" w:rsidRDefault="005472DC">
    <w:pPr>
      <w:pStyle w:val="Kopfzeile"/>
    </w:pPr>
    <w:r>
      <w:t xml:space="preserve">Allgemeine </w:t>
    </w:r>
    <w:proofErr w:type="spellStart"/>
    <w:r>
      <w:t>Informationen</w:t>
    </w:r>
    <w:proofErr w:type="spellEnd"/>
    <w:r w:rsidR="00A55AB9">
      <w:tab/>
    </w:r>
    <w:r w:rsidR="00A55AB9">
      <w:tab/>
    </w:r>
    <w:r w:rsidR="00A55AB9">
      <w:fldChar w:fldCharType="begin"/>
    </w:r>
    <w:r w:rsidR="00A55AB9">
      <w:instrText xml:space="preserve"> REF Ref_TeamId \h </w:instrText>
    </w:r>
    <w:r w:rsidR="00A55AB9">
      <w:fldChar w:fldCharType="separate"/>
    </w:r>
    <w:r w:rsidRPr="00840B64">
      <w:rPr>
        <w:lang w:val="de-DE"/>
      </w:rPr>
      <w:t>Team-ID</w:t>
    </w:r>
    <w:r>
      <w:rPr>
        <w:lang w:val="de-DE"/>
      </w:rPr>
      <w:t>: 00087</w:t>
    </w:r>
    <w:r w:rsidR="00A55AB9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A2F00" w14:textId="77777777" w:rsidR="00686162" w:rsidRDefault="00686162" w:rsidP="0068616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wrap-style:none;mso-width-relative:margin;mso-height-relative:margin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DC"/>
    <w:rsid w:val="00007D23"/>
    <w:rsid w:val="000101CE"/>
    <w:rsid w:val="0001607E"/>
    <w:rsid w:val="0002156E"/>
    <w:rsid w:val="000352EC"/>
    <w:rsid w:val="00045FD3"/>
    <w:rsid w:val="00050BB2"/>
    <w:rsid w:val="00062E1C"/>
    <w:rsid w:val="000856D1"/>
    <w:rsid w:val="000C2D4B"/>
    <w:rsid w:val="000D1CD7"/>
    <w:rsid w:val="000E5C4F"/>
    <w:rsid w:val="000F794C"/>
    <w:rsid w:val="001230DE"/>
    <w:rsid w:val="0013312E"/>
    <w:rsid w:val="00165E38"/>
    <w:rsid w:val="00175956"/>
    <w:rsid w:val="001C4D34"/>
    <w:rsid w:val="001D4215"/>
    <w:rsid w:val="001D712F"/>
    <w:rsid w:val="00205ACB"/>
    <w:rsid w:val="00234E2E"/>
    <w:rsid w:val="00272A83"/>
    <w:rsid w:val="002932B7"/>
    <w:rsid w:val="002A0AFF"/>
    <w:rsid w:val="002B09B1"/>
    <w:rsid w:val="002B7A39"/>
    <w:rsid w:val="002D4D07"/>
    <w:rsid w:val="00325CAE"/>
    <w:rsid w:val="00331B21"/>
    <w:rsid w:val="0035692A"/>
    <w:rsid w:val="003868C4"/>
    <w:rsid w:val="003B3CEE"/>
    <w:rsid w:val="003B6CED"/>
    <w:rsid w:val="003C0467"/>
    <w:rsid w:val="003C17D0"/>
    <w:rsid w:val="003E1461"/>
    <w:rsid w:val="003F1848"/>
    <w:rsid w:val="003F6062"/>
    <w:rsid w:val="003F6760"/>
    <w:rsid w:val="00416F79"/>
    <w:rsid w:val="00452A5D"/>
    <w:rsid w:val="00497E0F"/>
    <w:rsid w:val="004B4C66"/>
    <w:rsid w:val="004E608A"/>
    <w:rsid w:val="004F4E30"/>
    <w:rsid w:val="005123F8"/>
    <w:rsid w:val="00515822"/>
    <w:rsid w:val="00517C91"/>
    <w:rsid w:val="00523668"/>
    <w:rsid w:val="005472DC"/>
    <w:rsid w:val="00550A3A"/>
    <w:rsid w:val="0057240D"/>
    <w:rsid w:val="00575EEF"/>
    <w:rsid w:val="005969E0"/>
    <w:rsid w:val="005B1687"/>
    <w:rsid w:val="005D4C73"/>
    <w:rsid w:val="005E569C"/>
    <w:rsid w:val="00615608"/>
    <w:rsid w:val="0062164E"/>
    <w:rsid w:val="00622385"/>
    <w:rsid w:val="00662E3B"/>
    <w:rsid w:val="00670E8A"/>
    <w:rsid w:val="006854F5"/>
    <w:rsid w:val="00686162"/>
    <w:rsid w:val="006A3745"/>
    <w:rsid w:val="006B6692"/>
    <w:rsid w:val="006F27A6"/>
    <w:rsid w:val="00724A60"/>
    <w:rsid w:val="00724F4E"/>
    <w:rsid w:val="00741A37"/>
    <w:rsid w:val="007824C3"/>
    <w:rsid w:val="007928FB"/>
    <w:rsid w:val="007B181C"/>
    <w:rsid w:val="007B3415"/>
    <w:rsid w:val="007C2D02"/>
    <w:rsid w:val="007D4F27"/>
    <w:rsid w:val="007E0910"/>
    <w:rsid w:val="007E4F4A"/>
    <w:rsid w:val="00825DEF"/>
    <w:rsid w:val="00840B64"/>
    <w:rsid w:val="008642A7"/>
    <w:rsid w:val="00877125"/>
    <w:rsid w:val="00891D80"/>
    <w:rsid w:val="008C0BF1"/>
    <w:rsid w:val="008F3F4E"/>
    <w:rsid w:val="009316CD"/>
    <w:rsid w:val="00944398"/>
    <w:rsid w:val="0094594C"/>
    <w:rsid w:val="00953CCA"/>
    <w:rsid w:val="00954816"/>
    <w:rsid w:val="009B0305"/>
    <w:rsid w:val="009C4CAB"/>
    <w:rsid w:val="009D3514"/>
    <w:rsid w:val="00A120A0"/>
    <w:rsid w:val="00A3217B"/>
    <w:rsid w:val="00A37572"/>
    <w:rsid w:val="00A55AB9"/>
    <w:rsid w:val="00A57E08"/>
    <w:rsid w:val="00A66754"/>
    <w:rsid w:val="00A73607"/>
    <w:rsid w:val="00A82ADB"/>
    <w:rsid w:val="00B0014C"/>
    <w:rsid w:val="00B3458A"/>
    <w:rsid w:val="00B34A27"/>
    <w:rsid w:val="00BA6993"/>
    <w:rsid w:val="00BA7A42"/>
    <w:rsid w:val="00BB38D2"/>
    <w:rsid w:val="00BE3BA3"/>
    <w:rsid w:val="00BF4002"/>
    <w:rsid w:val="00C20724"/>
    <w:rsid w:val="00C323AE"/>
    <w:rsid w:val="00C6625C"/>
    <w:rsid w:val="00CC49EA"/>
    <w:rsid w:val="00CD50E5"/>
    <w:rsid w:val="00CF6E4F"/>
    <w:rsid w:val="00D00E8B"/>
    <w:rsid w:val="00D0186F"/>
    <w:rsid w:val="00D22E23"/>
    <w:rsid w:val="00D570F0"/>
    <w:rsid w:val="00D81BBC"/>
    <w:rsid w:val="00DA20E5"/>
    <w:rsid w:val="00DB0F47"/>
    <w:rsid w:val="00DC6B26"/>
    <w:rsid w:val="00E25A38"/>
    <w:rsid w:val="00E43ABC"/>
    <w:rsid w:val="00E45FFF"/>
    <w:rsid w:val="00E57A05"/>
    <w:rsid w:val="00E665A7"/>
    <w:rsid w:val="00EA5A57"/>
    <w:rsid w:val="00EB0BAA"/>
    <w:rsid w:val="00EB4643"/>
    <w:rsid w:val="00ED5943"/>
    <w:rsid w:val="00ED63C5"/>
    <w:rsid w:val="00F23669"/>
    <w:rsid w:val="00F5066F"/>
    <w:rsid w:val="00F60539"/>
    <w:rsid w:val="00F62039"/>
    <w:rsid w:val="00F627E6"/>
    <w:rsid w:val="00F8013F"/>
    <w:rsid w:val="00FA62F2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rap-style:none;mso-width-relative:margin;mso-height-relative:margin" fillcolor="white">
      <v:fill color="white"/>
      <v:textbox inset="0,0,0,0"/>
    </o:shapedefaults>
    <o:shapelayout v:ext="edit">
      <o:idmap v:ext="edit" data="1"/>
    </o:shapelayout>
  </w:shapeDefaults>
  <w:doNotEmbedSmartTags/>
  <w:decimalSymbol w:val=","/>
  <w:listSeparator w:val=";"/>
  <w14:docId w14:val="31097E8B"/>
  <w15:docId w15:val="{40BBC5D6-C993-4E3F-98CA-F0E15707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ind w:left="0" w:firstLine="0"/>
      <w:outlineLvl w:val="0"/>
    </w:pPr>
    <w:rPr>
      <w:rFonts w:ascii="Liberation Serif" w:hAnsi="Liberation Serif"/>
      <w:b/>
      <w:sz w:val="32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Liberation Serif" w:hAnsi="Liberation Serif"/>
      <w:b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Liberation Serif" w:hAnsi="Liberation Serif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  <w:rPr>
      <w:sz w:val="20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itel">
    <w:name w:val="Title"/>
    <w:basedOn w:val="berschrift"/>
    <w:next w:val="Textkrper"/>
    <w:qFormat/>
    <w:pPr>
      <w:jc w:val="center"/>
    </w:pPr>
    <w:rPr>
      <w:rFonts w:ascii="Liberation Serif" w:hAnsi="Liberation Serif"/>
      <w:b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rFonts w:ascii="Liberation Serif" w:hAnsi="Liberation Serif"/>
      <w:sz w:val="36"/>
      <w:szCs w:val="36"/>
    </w:rPr>
  </w:style>
  <w:style w:type="paragraph" w:styleId="RGV-berschrift">
    <w:name w:val="toa heading"/>
    <w:basedOn w:val="berschrift"/>
    <w:pPr>
      <w:suppressLineNumbers/>
    </w:pPr>
    <w:rPr>
      <w:rFonts w:ascii="Liberation Serif" w:hAnsi="Liberation Serif"/>
      <w:b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29"/>
      </w:tabs>
    </w:pPr>
    <w:rPr>
      <w:sz w:val="20"/>
    </w:rPr>
  </w:style>
  <w:style w:type="paragraph" w:styleId="Kopfzeile">
    <w:name w:val="header"/>
    <w:basedOn w:val="Standard"/>
    <w:pPr>
      <w:suppressLineNumbers/>
      <w:tabs>
        <w:tab w:val="center" w:pos="4514"/>
        <w:tab w:val="right" w:pos="9029"/>
      </w:tabs>
    </w:pPr>
  </w:style>
  <w:style w:type="paragraph" w:customStyle="1" w:styleId="Kopfzeilelinks">
    <w:name w:val="Kopfzeile links"/>
    <w:basedOn w:val="Standard"/>
    <w:pPr>
      <w:suppressLineNumbers/>
      <w:tabs>
        <w:tab w:val="center" w:pos="4514"/>
        <w:tab w:val="right" w:pos="9029"/>
      </w:tabs>
    </w:pPr>
  </w:style>
  <w:style w:type="paragraph" w:styleId="Verzeichnis2">
    <w:name w:val="toc 2"/>
    <w:basedOn w:val="Verzeichnis"/>
    <w:uiPriority w:val="39"/>
    <w:pPr>
      <w:tabs>
        <w:tab w:val="right" w:leader="dot" w:pos="9029"/>
      </w:tabs>
      <w:ind w:left="283"/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D80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link w:val="Sprechblasentext"/>
    <w:uiPriority w:val="99"/>
    <w:semiHidden/>
    <w:rsid w:val="00891D80"/>
    <w:rPr>
      <w:rFonts w:ascii="Tahoma" w:eastAsia="Noto Sans CJK SC Regular" w:hAnsi="Tahoma" w:cs="Mangal"/>
      <w:kern w:val="1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lin\Downloads\vorlage_einsendung_runde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EB76B-E942-4A8F-B590-8C5A7D877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vorlage_einsendung_runde1.dotx</Template>
  <TotalTime>0</TotalTime>
  <Pages>1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Merlin Moelter</cp:lastModifiedBy>
  <cp:revision>4</cp:revision>
  <cp:lastPrinted>2019-08-31T21:05:00Z</cp:lastPrinted>
  <dcterms:created xsi:type="dcterms:W3CDTF">2020-09-08T07:29:00Z</dcterms:created>
  <dcterms:modified xsi:type="dcterms:W3CDTF">2020-09-08T07:46:00Z</dcterms:modified>
</cp:coreProperties>
</file>